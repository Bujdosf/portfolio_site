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06"/>
        <w:gridCol w:w="3226"/>
        <w:gridCol w:w="3532"/>
        <w:gridCol w:w="3063"/>
        <w:gridCol w:w="403"/>
      </w:tblGrid>
      <w:tr w:rsidR="00605A5B" w:rsidRPr="0062570D" w14:paraId="07C19A26" w14:textId="77777777" w:rsidTr="004A1D97">
        <w:trPr>
          <w:trHeight w:val="2610"/>
        </w:trPr>
        <w:tc>
          <w:tcPr>
            <w:tcW w:w="304" w:type="dxa"/>
            <w:tcBorders>
              <w:bottom w:val="single" w:sz="18" w:space="0" w:color="648276" w:themeColor="accent5"/>
            </w:tcBorders>
          </w:tcPr>
          <w:p w14:paraId="784DAF28" w14:textId="77777777" w:rsidR="00605A5B" w:rsidRPr="0062570D" w:rsidRDefault="00605A5B">
            <w:pPr>
              <w:rPr>
                <w:noProof/>
                <w:lang w:val="hu-HU"/>
              </w:rPr>
            </w:pPr>
          </w:p>
        </w:tc>
        <w:tc>
          <w:tcPr>
            <w:tcW w:w="9761" w:type="dxa"/>
            <w:gridSpan w:val="3"/>
            <w:tcBorders>
              <w:bottom w:val="single" w:sz="18" w:space="0" w:color="648276" w:themeColor="accent5"/>
            </w:tcBorders>
          </w:tcPr>
          <w:p w14:paraId="24815933" w14:textId="75E0E9EF" w:rsidR="00605A5B" w:rsidRPr="0062570D" w:rsidRDefault="00ED41CD" w:rsidP="004A1D97">
            <w:pPr>
              <w:pStyle w:val="Title"/>
              <w:jc w:val="right"/>
              <w:rPr>
                <w:lang w:val="hu-HU"/>
              </w:rPr>
            </w:pPr>
            <w:r>
              <w:rPr>
                <w:noProof/>
                <w:lang w:val="hu-HU"/>
              </w:rPr>
              <w:t>Bujdos Ferenc</w:t>
            </w:r>
            <w:r w:rsidR="001D2EDE">
              <w:rPr>
                <w:noProof/>
                <w:lang w:val="hu-HU"/>
              </w:rPr>
              <w:t xml:space="preserve"> </w:t>
            </w:r>
            <w:r w:rsidR="008532FF">
              <w:rPr>
                <w:noProof/>
                <w:lang w:val="hu-HU"/>
              </w:rPr>
              <w:drawing>
                <wp:inline distT="0" distB="0" distL="0" distR="0" wp14:anchorId="50A243DE" wp14:editId="50FEE1DA">
                  <wp:extent cx="1250438" cy="1352550"/>
                  <wp:effectExtent l="0" t="0" r="6985" b="0"/>
                  <wp:docPr id="18564878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850" cy="1358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  <w:tcBorders>
              <w:bottom w:val="single" w:sz="18" w:space="0" w:color="648276" w:themeColor="accent5"/>
            </w:tcBorders>
          </w:tcPr>
          <w:p w14:paraId="1147BA45" w14:textId="77777777" w:rsidR="00605A5B" w:rsidRPr="0062570D" w:rsidRDefault="00605A5B">
            <w:pPr>
              <w:rPr>
                <w:noProof/>
                <w:lang w:val="hu-HU"/>
              </w:rPr>
            </w:pPr>
          </w:p>
        </w:tc>
      </w:tr>
      <w:tr w:rsidR="00F4501B" w:rsidRPr="0062570D" w14:paraId="66261D5E" w14:textId="77777777" w:rsidTr="00617569">
        <w:tc>
          <w:tcPr>
            <w:tcW w:w="351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943564F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  <w:tc>
          <w:tcPr>
            <w:tcW w:w="3511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752D883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  <w:tc>
          <w:tcPr>
            <w:tcW w:w="3445" w:type="dxa"/>
            <w:gridSpan w:val="2"/>
            <w:tcBorders>
              <w:top w:val="single" w:sz="18" w:space="0" w:color="648276" w:themeColor="accent5"/>
            </w:tcBorders>
          </w:tcPr>
          <w:p w14:paraId="6048DBD3" w14:textId="77777777" w:rsidR="00F4501B" w:rsidRPr="0062570D" w:rsidRDefault="00F4501B">
            <w:pPr>
              <w:rPr>
                <w:noProof/>
                <w:lang w:val="hu-HU"/>
              </w:rPr>
            </w:pPr>
          </w:p>
        </w:tc>
      </w:tr>
      <w:tr w:rsidR="00605A5B" w:rsidRPr="0062570D" w14:paraId="08C20806" w14:textId="77777777" w:rsidTr="004A1D97">
        <w:trPr>
          <w:trHeight w:val="2853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6F878140" w14:textId="607F2A09" w:rsidR="005332A0" w:rsidRPr="00E2710C" w:rsidRDefault="005332A0" w:rsidP="00605A5B">
            <w:pPr>
              <w:pStyle w:val="Heading1"/>
              <w:rPr>
                <w:noProof/>
                <w:sz w:val="24"/>
                <w:szCs w:val="22"/>
                <w:lang w:val="hu-HU"/>
              </w:rPr>
            </w:pPr>
            <w:r w:rsidRPr="00E2710C">
              <w:rPr>
                <w:noProof/>
                <w:sz w:val="24"/>
                <w:szCs w:val="22"/>
                <w:lang w:val="hu-HU"/>
              </w:rPr>
              <w:t>Születési Dátum</w:t>
            </w:r>
          </w:p>
          <w:p w14:paraId="4D8DB7C7" w14:textId="57DB4579" w:rsidR="005332A0" w:rsidRPr="00E33132" w:rsidRDefault="005332A0" w:rsidP="005332A0">
            <w:pPr>
              <w:jc w:val="right"/>
              <w:rPr>
                <w:sz w:val="22"/>
                <w:szCs w:val="22"/>
                <w:lang w:val="hu-HU"/>
              </w:rPr>
            </w:pPr>
            <w:r w:rsidRPr="00E33132">
              <w:rPr>
                <w:sz w:val="22"/>
                <w:szCs w:val="22"/>
                <w:lang w:val="hu-HU"/>
              </w:rPr>
              <w:t>Debrecen, 1998.08.10</w:t>
            </w:r>
          </w:p>
          <w:p w14:paraId="5F4198AE" w14:textId="151F5EE0" w:rsidR="00605A5B" w:rsidRPr="0062570D" w:rsidRDefault="00000000" w:rsidP="00605A5B">
            <w:pPr>
              <w:pStyle w:val="Heading1"/>
              <w:rPr>
                <w:noProof/>
                <w:lang w:val="hu-HU"/>
              </w:rPr>
            </w:pPr>
            <w:sdt>
              <w:sdtPr>
                <w:rPr>
                  <w:noProof/>
                  <w:lang w:val="hu-HU"/>
                </w:rPr>
                <w:id w:val="1604447469"/>
                <w:placeholder>
                  <w:docPart w:val="4570701E045E47F4AC423E1FE399F380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2570D">
                  <w:rPr>
                    <w:noProof/>
                    <w:lang w:val="hu-HU" w:bidi="hu"/>
                  </w:rPr>
                  <w:t>Kapcsolat</w:t>
                </w:r>
              </w:sdtContent>
            </w:sdt>
          </w:p>
          <w:p w14:paraId="62AB4C44" w14:textId="57C77476" w:rsidR="00C1095A" w:rsidRPr="00FD70A5" w:rsidRDefault="004206C9" w:rsidP="004206C9">
            <w:pPr>
              <w:pStyle w:val="Baloldaliszveg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4090 Polgár, Iskola utca 8.</w:t>
            </w:r>
          </w:p>
          <w:p w14:paraId="6099C64F" w14:textId="5AF77AFD" w:rsidR="00C1095A" w:rsidRPr="00FD70A5" w:rsidRDefault="004206C9" w:rsidP="00C1095A">
            <w:pPr>
              <w:pStyle w:val="Baloldaliszveg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06/30-</w:t>
            </w:r>
            <w:r w:rsidR="002753D2">
              <w:rPr>
                <w:rFonts w:ascii="Times New Roman" w:hAnsi="Times New Roman" w:cs="Times New Roman"/>
                <w:noProof/>
                <w:sz w:val="24"/>
                <w:lang w:val="hu-HU"/>
              </w:rPr>
              <w:t>725</w:t>
            </w:r>
            <w:r w:rsidRPr="00FD70A5">
              <w:rPr>
                <w:rFonts w:ascii="Times New Roman" w:hAnsi="Times New Roman" w:cs="Times New Roman"/>
                <w:noProof/>
                <w:sz w:val="24"/>
                <w:lang w:val="hu-HU"/>
              </w:rPr>
              <w:t>-</w:t>
            </w:r>
            <w:r w:rsidR="002753D2">
              <w:rPr>
                <w:rFonts w:ascii="Times New Roman" w:hAnsi="Times New Roman" w:cs="Times New Roman"/>
                <w:noProof/>
                <w:sz w:val="24"/>
                <w:lang w:val="hu-HU"/>
              </w:rPr>
              <w:t>2156</w:t>
            </w:r>
          </w:p>
          <w:p w14:paraId="1D02FBE7" w14:textId="58BAF757" w:rsidR="002753D2" w:rsidRPr="002753D2" w:rsidRDefault="00000000" w:rsidP="002753D2">
            <w:pPr>
              <w:pStyle w:val="Baloldaliszveg"/>
              <w:spacing w:after="120"/>
              <w:rPr>
                <w:rFonts w:ascii="Times New Roman" w:hAnsi="Times New Roman" w:cs="Times New Roman"/>
                <w:noProof/>
                <w:sz w:val="24"/>
                <w:lang w:val="hu-HU"/>
              </w:rPr>
            </w:pPr>
            <w:hyperlink r:id="rId11" w:history="1">
              <w:r w:rsidR="002753D2" w:rsidRPr="003179C4">
                <w:rPr>
                  <w:rStyle w:val="Hyperlink"/>
                  <w:rFonts w:ascii="Times New Roman" w:hAnsi="Times New Roman" w:cs="Times New Roman"/>
                  <w:noProof/>
                  <w:sz w:val="24"/>
                  <w:lang w:val="hu-HU"/>
                </w:rPr>
                <w:t>bujdos.f01@gmail.com</w:t>
              </w:r>
            </w:hyperlink>
          </w:p>
          <w:p w14:paraId="3BC150A7" w14:textId="2A8D2404" w:rsidR="002753D2" w:rsidRPr="002753D2" w:rsidRDefault="002753D2" w:rsidP="005332A0">
            <w:pPr>
              <w:rPr>
                <w:lang w:val="hu-HU"/>
              </w:rPr>
            </w:pPr>
          </w:p>
        </w:tc>
        <w:tc>
          <w:tcPr>
            <w:tcW w:w="69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188CE0A" w14:textId="77777777" w:rsidR="00500CC3" w:rsidRPr="0062570D" w:rsidRDefault="00000000" w:rsidP="00EE6B26">
            <w:pPr>
              <w:pStyle w:val="Heading1"/>
              <w:rPr>
                <w:noProof/>
                <w:lang w:val="hu-HU"/>
              </w:rPr>
            </w:pPr>
            <w:sdt>
              <w:sdtPr>
                <w:rPr>
                  <w:noProof/>
                  <w:lang w:val="hu-HU"/>
                </w:rPr>
                <w:id w:val="765427105"/>
                <w:placeholder>
                  <w:docPart w:val="E817D9CC555842FC9FE6273B0E9C4928"/>
                </w:placeholder>
                <w:temporary/>
                <w:showingPlcHdr/>
                <w15:appearance w15:val="hidden"/>
                <w:text/>
              </w:sdtPr>
              <w:sdtContent>
                <w:r w:rsidR="00500CC3" w:rsidRPr="0062570D">
                  <w:rPr>
                    <w:noProof/>
                    <w:lang w:val="hu-HU" w:bidi="hu"/>
                  </w:rPr>
                  <w:t>Tanulmányok</w:t>
                </w:r>
              </w:sdtContent>
            </w:sdt>
          </w:p>
          <w:p w14:paraId="41934DBC" w14:textId="77777777" w:rsidR="007E5D6A" w:rsidRPr="00FD70A5" w:rsidRDefault="007E5D6A" w:rsidP="005332A0">
            <w:pPr>
              <w:ind w:left="2832" w:hanging="2832"/>
              <w:rPr>
                <w:rFonts w:ascii="Times New Roman" w:hAnsi="Times New Roman" w:cs="Times New Roman"/>
                <w:bCs/>
              </w:rPr>
            </w:pPr>
          </w:p>
          <w:p w14:paraId="6027C21C" w14:textId="77777777" w:rsidR="00500CC3" w:rsidRPr="00500CC3" w:rsidRDefault="00500CC3" w:rsidP="00500CC3"/>
          <w:p w14:paraId="38721FA6" w14:textId="64933803" w:rsidR="00605A5B" w:rsidRDefault="00774AA1" w:rsidP="00EE6B26">
            <w:pPr>
              <w:pStyle w:val="Jobb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20</w:t>
            </w:r>
            <w:r w:rsidR="00EE6B26">
              <w:rPr>
                <w:noProof/>
                <w:lang w:val="hu-HU"/>
              </w:rPr>
              <w:t>17.07.23</w:t>
            </w:r>
            <w:r>
              <w:rPr>
                <w:noProof/>
                <w:lang w:val="hu-HU"/>
              </w:rPr>
              <w:t xml:space="preserve"> Eötvös József Gimnázium érettségi</w:t>
            </w:r>
          </w:p>
          <w:p w14:paraId="10F6A056" w14:textId="6BC9E868" w:rsidR="00EE6B26" w:rsidRPr="00EE6B26" w:rsidRDefault="00EE6B26" w:rsidP="00EE6B26">
            <w:pPr>
              <w:rPr>
                <w:lang w:val="hu-HU"/>
              </w:rPr>
            </w:pPr>
            <w:r>
              <w:rPr>
                <w:lang w:val="hu-HU"/>
              </w:rPr>
              <w:t>2018 Debreceni Egyetem Fizikai Intézet - Villamosmérnök</w:t>
            </w:r>
          </w:p>
          <w:p w14:paraId="47E7E07D" w14:textId="2BDA4ECE" w:rsidR="00EE6B26" w:rsidRDefault="00774AA1" w:rsidP="00EE6B26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  <w:r w:rsidR="00EE6B26">
              <w:rPr>
                <w:lang w:val="hu-HU"/>
              </w:rPr>
              <w:t>19</w:t>
            </w:r>
            <w:r w:rsidR="00617569">
              <w:rPr>
                <w:lang w:val="hu-HU"/>
              </w:rPr>
              <w:t>.09.01-</w:t>
            </w:r>
            <w:r>
              <w:rPr>
                <w:lang w:val="hu-HU"/>
              </w:rPr>
              <w:t xml:space="preserve"> Debreceni Egyetem Informatikai Kar</w:t>
            </w:r>
          </w:p>
          <w:p w14:paraId="690BE7A1" w14:textId="20ADD598" w:rsidR="00774AA1" w:rsidRPr="00774AA1" w:rsidRDefault="00774AA1" w:rsidP="00EE6B26">
            <w:pPr>
              <w:jc w:val="right"/>
              <w:rPr>
                <w:lang w:val="hu-HU"/>
              </w:rPr>
            </w:pPr>
            <w:r>
              <w:rPr>
                <w:lang w:val="hu-HU"/>
              </w:rPr>
              <w:t>Mérnökinformatik</w:t>
            </w:r>
            <w:r w:rsidR="00EE6B26">
              <w:rPr>
                <w:lang w:val="hu-HU"/>
              </w:rPr>
              <w:t xml:space="preserve">us </w:t>
            </w:r>
            <w:r>
              <w:rPr>
                <w:lang w:val="hu-HU"/>
              </w:rPr>
              <w:t>(</w:t>
            </w:r>
            <w:proofErr w:type="spellStart"/>
            <w:r w:rsidRPr="00617569">
              <w:rPr>
                <w:sz w:val="22"/>
                <w:szCs w:val="22"/>
                <w:lang w:val="hu-HU"/>
              </w:rPr>
              <w:t>Gyakornokság</w:t>
            </w:r>
            <w:proofErr w:type="spellEnd"/>
            <w:r w:rsidRPr="00617569">
              <w:rPr>
                <w:sz w:val="22"/>
                <w:szCs w:val="22"/>
                <w:lang w:val="hu-HU"/>
              </w:rPr>
              <w:t xml:space="preserve"> és Szakdolgozat marad hátra</w:t>
            </w:r>
            <w:r>
              <w:rPr>
                <w:lang w:val="hu-HU"/>
              </w:rPr>
              <w:t>)</w:t>
            </w:r>
          </w:p>
        </w:tc>
      </w:tr>
      <w:tr w:rsidR="000E1D44" w:rsidRPr="0062570D" w14:paraId="3D55E7C1" w14:textId="77777777" w:rsidTr="00617569">
        <w:trPr>
          <w:trHeight w:val="1195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16A40943" w14:textId="17AF9934" w:rsidR="005332A0" w:rsidRPr="002753D2" w:rsidRDefault="005332A0" w:rsidP="005332A0">
            <w:pPr>
              <w:pStyle w:val="Baloldaliszveg"/>
              <w:spacing w:after="120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drawing>
                <wp:anchor distT="0" distB="0" distL="114300" distR="114300" simplePos="0" relativeHeight="251658240" behindDoc="0" locked="0" layoutInCell="1" allowOverlap="1" wp14:anchorId="1AA8D383" wp14:editId="74C6C6AA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-53340</wp:posOffset>
                  </wp:positionV>
                  <wp:extent cx="314325" cy="314325"/>
                  <wp:effectExtent l="0" t="0" r="9525" b="9525"/>
                  <wp:wrapNone/>
                  <wp:docPr id="13392665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1660288" behindDoc="0" locked="0" layoutInCell="1" allowOverlap="1" wp14:anchorId="7091FC2D" wp14:editId="2B842C95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245110</wp:posOffset>
                  </wp:positionV>
                  <wp:extent cx="304800" cy="304800"/>
                  <wp:effectExtent l="0" t="0" r="0" b="0"/>
                  <wp:wrapNone/>
                  <wp:docPr id="82453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hu-HU"/>
              </w:rPr>
              <w:t xml:space="preserve"> </w:t>
            </w:r>
            <w:hyperlink r:id="rId14" w:history="1">
              <w:r w:rsidRPr="003179C4">
                <w:rPr>
                  <w:rStyle w:val="Hyperlink"/>
                  <w:noProof/>
                  <w:lang w:val="hu-HU"/>
                </w:rPr>
                <w:t>https://github.com/Bujdosf</w:t>
              </w:r>
            </w:hyperlink>
          </w:p>
          <w:p w14:paraId="2E0406CA" w14:textId="77777777" w:rsidR="005332A0" w:rsidRDefault="00000000" w:rsidP="005332A0">
            <w:pPr>
              <w:pStyle w:val="Baloldaliszveg"/>
              <w:spacing w:after="120"/>
              <w:rPr>
                <w:noProof/>
                <w:lang w:val="hu-HU"/>
              </w:rPr>
            </w:pPr>
            <w:hyperlink r:id="rId15" w:history="1">
              <w:r w:rsidR="005332A0" w:rsidRPr="003179C4">
                <w:rPr>
                  <w:rStyle w:val="Hyperlink"/>
                  <w:noProof/>
                  <w:lang w:val="hu-HU"/>
                </w:rPr>
                <w:t>https://rb.gy/bbhou</w:t>
              </w:r>
            </w:hyperlink>
          </w:p>
          <w:p w14:paraId="6B8536BE" w14:textId="77777777" w:rsidR="005332A0" w:rsidRDefault="005332A0" w:rsidP="005332A0">
            <w:pPr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anchor distT="0" distB="0" distL="114300" distR="114300" simplePos="0" relativeHeight="251661312" behindDoc="0" locked="0" layoutInCell="1" allowOverlap="1" wp14:anchorId="08AF08B4" wp14:editId="3DED9A30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30480</wp:posOffset>
                  </wp:positionV>
                  <wp:extent cx="276225" cy="276225"/>
                  <wp:effectExtent l="0" t="0" r="9525" b="9525"/>
                  <wp:wrapNone/>
                  <wp:docPr id="5890334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CF065E" w14:textId="6F221E47" w:rsidR="00500CC3" w:rsidRPr="00500CC3" w:rsidRDefault="00500CC3" w:rsidP="00500CC3">
            <w:pPr>
              <w:pStyle w:val="Baloldaliszveg"/>
            </w:pPr>
          </w:p>
        </w:tc>
        <w:tc>
          <w:tcPr>
            <w:tcW w:w="6956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hu-HU"/>
              </w:rPr>
              <w:id w:val="-1767221959"/>
              <w:placeholder>
                <w:docPart w:val="6C741BEC72C74C8A9B6CD01D4452A9E8"/>
              </w:placeholder>
              <w:temporary/>
              <w:showingPlcHdr/>
              <w15:appearance w15:val="hidden"/>
              <w:text/>
            </w:sdtPr>
            <w:sdtContent>
              <w:p w14:paraId="74343BBB" w14:textId="77777777" w:rsidR="00A77921" w:rsidRPr="0062570D" w:rsidRDefault="00A77921" w:rsidP="00EE6B26">
                <w:pPr>
                  <w:pStyle w:val="Heading2"/>
                  <w:jc w:val="right"/>
                  <w:rPr>
                    <w:noProof/>
                    <w:lang w:val="hu-HU"/>
                  </w:rPr>
                </w:pPr>
                <w:r w:rsidRPr="0062570D">
                  <w:rPr>
                    <w:noProof/>
                    <w:lang w:val="hu-HU" w:bidi="hu"/>
                  </w:rPr>
                  <w:t>Tapasztalat</w:t>
                </w:r>
              </w:p>
            </w:sdtContent>
          </w:sdt>
          <w:p w14:paraId="673D7F9F" w14:textId="259C0510" w:rsidR="000E1D44" w:rsidRPr="00EE6B26" w:rsidRDefault="00774AA1" w:rsidP="00EE6B26">
            <w:pPr>
              <w:jc w:val="right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20</w:t>
            </w:r>
            <w:r w:rsidR="00EE6B26">
              <w:rPr>
                <w:rFonts w:ascii="Times New Roman" w:hAnsi="Times New Roman" w:cs="Times New Roman"/>
                <w:lang w:val="hu-HU"/>
              </w:rPr>
              <w:t>19.02.01-2019.08.31</w:t>
            </w:r>
            <w:r>
              <w:rPr>
                <w:rFonts w:ascii="Times New Roman" w:hAnsi="Times New Roman" w:cs="Times New Roman"/>
                <w:lang w:val="hu-HU"/>
              </w:rPr>
              <w:t xml:space="preserve"> BOSCH, Miskolc</w:t>
            </w:r>
          </w:p>
        </w:tc>
      </w:tr>
      <w:tr w:rsidR="000E1D44" w:rsidRPr="0062570D" w14:paraId="46A9911C" w14:textId="77777777" w:rsidTr="00617569">
        <w:trPr>
          <w:trHeight w:val="1069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18E25746" w14:textId="479271B4" w:rsidR="000E1D44" w:rsidRDefault="000A3635" w:rsidP="000A3635">
            <w:pPr>
              <w:pStyle w:val="Bal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 xml:space="preserve"> </w:t>
            </w:r>
          </w:p>
          <w:p w14:paraId="6B6CCEBA" w14:textId="63D5D5D2" w:rsidR="000A3635" w:rsidRPr="000A3635" w:rsidRDefault="000A3635" w:rsidP="000A3635">
            <w:pPr>
              <w:rPr>
                <w:lang w:val="hu-HU"/>
              </w:rPr>
            </w:pPr>
          </w:p>
          <w:p w14:paraId="0ABF7704" w14:textId="0A23C251" w:rsidR="000A3635" w:rsidRPr="000A3635" w:rsidRDefault="000A3635" w:rsidP="000A3635">
            <w:pPr>
              <w:rPr>
                <w:lang w:val="hu-HU"/>
              </w:rPr>
            </w:pPr>
          </w:p>
        </w:tc>
        <w:tc>
          <w:tcPr>
            <w:tcW w:w="69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4145E02" w14:textId="4F0BE0D7" w:rsidR="00617569" w:rsidRPr="0062570D" w:rsidRDefault="00617569" w:rsidP="00617569">
            <w:pPr>
              <w:pStyle w:val="Heading1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Nyelvvizsga</w:t>
            </w:r>
          </w:p>
          <w:p w14:paraId="42E0D71F" w14:textId="2D7F9BDE" w:rsidR="000E1D44" w:rsidRPr="0062570D" w:rsidRDefault="00617569" w:rsidP="00617569">
            <w:pPr>
              <w:pStyle w:val="Baloldaliszveg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Angol középfokú B2 típusú nyelvvizsga</w:t>
            </w:r>
          </w:p>
        </w:tc>
      </w:tr>
      <w:tr w:rsidR="00617569" w:rsidRPr="0062570D" w14:paraId="4D40432B" w14:textId="77777777" w:rsidTr="00ED41CD">
        <w:trPr>
          <w:trHeight w:val="1060"/>
        </w:trPr>
        <w:tc>
          <w:tcPr>
            <w:tcW w:w="3510" w:type="dxa"/>
            <w:gridSpan w:val="2"/>
            <w:tcBorders>
              <w:right w:val="single" w:sz="18" w:space="0" w:color="648276" w:themeColor="accent5"/>
            </w:tcBorders>
          </w:tcPr>
          <w:p w14:paraId="6E1407B3" w14:textId="77777777" w:rsidR="00617569" w:rsidRDefault="00617569" w:rsidP="000A3635">
            <w:pPr>
              <w:pStyle w:val="Baloldaliszveg"/>
              <w:rPr>
                <w:noProof/>
                <w:lang w:val="hu-HU"/>
              </w:rPr>
            </w:pPr>
          </w:p>
        </w:tc>
        <w:tc>
          <w:tcPr>
            <w:tcW w:w="6956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D76DA3D" w14:textId="38C68ED1" w:rsidR="00ED41CD" w:rsidRDefault="004A1D97" w:rsidP="00801FDB">
            <w:pPr>
              <w:pStyle w:val="Heading1"/>
              <w:jc w:val="left"/>
              <w:rPr>
                <w:noProof/>
                <w:lang w:val="hu-HU"/>
              </w:rPr>
            </w:pPr>
            <w:r>
              <w:rPr>
                <w:noProof/>
                <w:lang w:val="hu-HU"/>
              </w:rPr>
              <w:t>Informatikai nyelvismeret</w:t>
            </w:r>
          </w:p>
          <w:p w14:paraId="3F3BD1DD" w14:textId="5C26E434" w:rsidR="00617569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</w:t>
            </w:r>
          </w:p>
          <w:p w14:paraId="30338038" w14:textId="725CF761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C#</w:t>
            </w:r>
          </w:p>
          <w:p w14:paraId="3F212824" w14:textId="3B16D1F8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 xml:space="preserve">Java / </w:t>
            </w:r>
            <w:proofErr w:type="spellStart"/>
            <w:r>
              <w:rPr>
                <w:lang w:val="hu-HU"/>
              </w:rPr>
              <w:t>Kotlin</w:t>
            </w:r>
            <w:proofErr w:type="spellEnd"/>
            <w:r>
              <w:rPr>
                <w:lang w:val="hu-HU"/>
              </w:rPr>
              <w:t xml:space="preserve"> (mind </w:t>
            </w:r>
            <w:proofErr w:type="spellStart"/>
            <w:r>
              <w:rPr>
                <w:lang w:val="hu-HU"/>
              </w:rPr>
              <w:t>desktop</w:t>
            </w:r>
            <w:proofErr w:type="spellEnd"/>
            <w:r>
              <w:rPr>
                <w:lang w:val="hu-HU"/>
              </w:rPr>
              <w:t xml:space="preserve"> mind </w:t>
            </w:r>
            <w:proofErr w:type="spellStart"/>
            <w:r>
              <w:rPr>
                <w:lang w:val="hu-HU"/>
              </w:rPr>
              <w:t>android</w:t>
            </w:r>
            <w:proofErr w:type="spellEnd"/>
            <w:r>
              <w:rPr>
                <w:lang w:val="hu-HU"/>
              </w:rPr>
              <w:t xml:space="preserve"> környezetben)</w:t>
            </w:r>
          </w:p>
          <w:p w14:paraId="1319489D" w14:textId="7A607310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Python</w:t>
            </w:r>
          </w:p>
          <w:p w14:paraId="5161F914" w14:textId="322C228E" w:rsidR="004A1D97" w:rsidRDefault="004A1D97" w:rsidP="004A1D97">
            <w:pPr>
              <w:pStyle w:val="ListParagraph"/>
              <w:numPr>
                <w:ilvl w:val="0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Webes nyelvek</w:t>
            </w:r>
          </w:p>
          <w:p w14:paraId="5EF058DB" w14:textId="41A2EA67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HTML</w:t>
            </w:r>
          </w:p>
          <w:p w14:paraId="0C213D30" w14:textId="5B58C760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CSS</w:t>
            </w:r>
          </w:p>
          <w:p w14:paraId="3E2F2B26" w14:textId="3714A083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JavaScript</w:t>
            </w:r>
          </w:p>
          <w:p w14:paraId="2113416C" w14:textId="29730566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r>
              <w:rPr>
                <w:lang w:val="hu-HU"/>
              </w:rPr>
              <w:t>PHP</w:t>
            </w:r>
          </w:p>
          <w:p w14:paraId="50F23B31" w14:textId="049CF18F" w:rsidR="004A1D97" w:rsidRDefault="004A1D97" w:rsidP="004A1D97">
            <w:pPr>
              <w:pStyle w:val="ListParagraph"/>
              <w:numPr>
                <w:ilvl w:val="1"/>
                <w:numId w:val="14"/>
              </w:numPr>
              <w:rPr>
                <w:lang w:val="hu-HU"/>
              </w:rPr>
            </w:pPr>
            <w:proofErr w:type="spellStart"/>
            <w:r>
              <w:rPr>
                <w:lang w:val="hu-HU"/>
              </w:rPr>
              <w:t>Tailwind</w:t>
            </w:r>
            <w:proofErr w:type="spellEnd"/>
          </w:p>
          <w:p w14:paraId="33A7C1B1" w14:textId="77777777" w:rsidR="004A1D97" w:rsidRDefault="004A1D97" w:rsidP="004A1D97">
            <w:pPr>
              <w:pStyle w:val="ListParagraph"/>
              <w:ind w:left="1440"/>
              <w:rPr>
                <w:lang w:val="hu-HU"/>
              </w:rPr>
            </w:pPr>
          </w:p>
          <w:p w14:paraId="589EF9F6" w14:textId="7683FC2A" w:rsidR="00EB2A40" w:rsidRDefault="004A1D97" w:rsidP="0013783E">
            <w:pPr>
              <w:pStyle w:val="ListParagraph"/>
              <w:ind w:left="288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</w:pPr>
            <w:r w:rsidRPr="004A1D97"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  <w:t>Egyebek</w:t>
            </w:r>
          </w:p>
          <w:p w14:paraId="3899F6D4" w14:textId="405F567A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>Linux ismeret</w:t>
            </w:r>
          </w:p>
          <w:p w14:paraId="2B035F5D" w14:textId="0AC4B1C0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proofErr w:type="spellStart"/>
            <w:r>
              <w:rPr>
                <w:lang w:val="hu-HU"/>
              </w:rPr>
              <w:t>MySQL</w:t>
            </w:r>
            <w:proofErr w:type="spellEnd"/>
          </w:p>
          <w:p w14:paraId="5BA2CBF5" w14:textId="4F136B47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 xml:space="preserve">AWS / </w:t>
            </w:r>
            <w:proofErr w:type="spellStart"/>
            <w:r>
              <w:rPr>
                <w:lang w:val="hu-HU"/>
              </w:rPr>
              <w:t>Cloudformation</w:t>
            </w:r>
            <w:proofErr w:type="spellEnd"/>
          </w:p>
          <w:p w14:paraId="30EF5F39" w14:textId="6BA3768A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proofErr w:type="spellStart"/>
            <w:r>
              <w:rPr>
                <w:lang w:val="hu-HU"/>
              </w:rPr>
              <w:t>OpenGL</w:t>
            </w:r>
            <w:proofErr w:type="spellEnd"/>
          </w:p>
          <w:p w14:paraId="30635F37" w14:textId="1FABE261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>Kis szinten Assembly</w:t>
            </w:r>
          </w:p>
          <w:p w14:paraId="63D438D8" w14:textId="2BD5AA50" w:rsidR="004A1D97" w:rsidRDefault="004A1D97" w:rsidP="0013783E">
            <w:pPr>
              <w:pStyle w:val="ListParagraph"/>
              <w:numPr>
                <w:ilvl w:val="0"/>
                <w:numId w:val="15"/>
              </w:numPr>
              <w:ind w:left="792"/>
              <w:rPr>
                <w:lang w:val="hu-HU"/>
              </w:rPr>
            </w:pPr>
            <w:r>
              <w:rPr>
                <w:lang w:val="hu-HU"/>
              </w:rPr>
              <w:t xml:space="preserve">Illetve </w:t>
            </w:r>
            <w:proofErr w:type="spellStart"/>
            <w:r>
              <w:rPr>
                <w:lang w:val="hu-HU"/>
              </w:rPr>
              <w:t>Verilog</w:t>
            </w:r>
            <w:proofErr w:type="spellEnd"/>
          </w:p>
          <w:p w14:paraId="13D11494" w14:textId="77777777" w:rsidR="00CB7194" w:rsidRPr="004A1D97" w:rsidRDefault="00CB7194" w:rsidP="00CB7194">
            <w:pPr>
              <w:pStyle w:val="ListParagraph"/>
              <w:ind w:left="792"/>
              <w:rPr>
                <w:lang w:val="hu-HU"/>
              </w:rPr>
            </w:pPr>
          </w:p>
          <w:p w14:paraId="1178401D" w14:textId="7DC2DA00" w:rsidR="004A1D97" w:rsidRPr="004A1D97" w:rsidRDefault="004A1D97" w:rsidP="0013783E">
            <w:pPr>
              <w:pStyle w:val="ListParagraph"/>
              <w:ind w:left="144"/>
              <w:rPr>
                <w:rFonts w:ascii="Georgia" w:hAnsi="Georgia" w:cs="Times New Roman (Body CS)"/>
                <w:b/>
                <w:noProof/>
                <w:color w:val="648276" w:themeColor="accent5"/>
                <w:sz w:val="28"/>
                <w:lang w:val="hu-HU"/>
              </w:rPr>
            </w:pPr>
            <w:r w:rsidRPr="00EE44D4">
              <w:rPr>
                <w:rFonts w:ascii="Georgia" w:hAnsi="Georgia" w:cs="Times New Roman (Body CS)"/>
                <w:b/>
                <w:noProof/>
                <w:color w:val="648276" w:themeColor="accent5"/>
                <w:szCs w:val="22"/>
                <w:lang w:val="hu-HU"/>
              </w:rPr>
              <w:t>Pár projektem megtalálható a weboldalomon.</w:t>
            </w:r>
          </w:p>
        </w:tc>
      </w:tr>
    </w:tbl>
    <w:p w14:paraId="442E8B94" w14:textId="77777777" w:rsidR="00C55D85" w:rsidRPr="0062570D" w:rsidRDefault="00C55D85">
      <w:pPr>
        <w:rPr>
          <w:noProof/>
          <w:lang w:val="hu-HU"/>
        </w:rPr>
      </w:pPr>
    </w:p>
    <w:sectPr w:rsidR="00C55D85" w:rsidRPr="0062570D" w:rsidSect="0016224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F8D7" w14:textId="77777777" w:rsidR="00517885" w:rsidRDefault="00517885" w:rsidP="00F316AD">
      <w:r>
        <w:separator/>
      </w:r>
    </w:p>
  </w:endnote>
  <w:endnote w:type="continuationSeparator" w:id="0">
    <w:p w14:paraId="7C99A058" w14:textId="77777777" w:rsidR="00517885" w:rsidRDefault="0051788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C36C" w14:textId="77777777" w:rsidR="00517885" w:rsidRDefault="00517885" w:rsidP="00F316AD">
      <w:r>
        <w:separator/>
      </w:r>
    </w:p>
  </w:footnote>
  <w:footnote w:type="continuationSeparator" w:id="0">
    <w:p w14:paraId="3F460779" w14:textId="77777777" w:rsidR="00517885" w:rsidRDefault="0051788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EE6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505A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92CC1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D22C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CA19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E25A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76D66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AC86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0695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FEE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409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812366"/>
    <w:multiLevelType w:val="hybridMultilevel"/>
    <w:tmpl w:val="7CC29B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9B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147E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875261"/>
    <w:multiLevelType w:val="hybridMultilevel"/>
    <w:tmpl w:val="198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2205">
    <w:abstractNumId w:val="12"/>
  </w:num>
  <w:num w:numId="2" w16cid:durableId="246381984">
    <w:abstractNumId w:val="13"/>
  </w:num>
  <w:num w:numId="3" w16cid:durableId="638611040">
    <w:abstractNumId w:val="10"/>
  </w:num>
  <w:num w:numId="4" w16cid:durableId="85275917">
    <w:abstractNumId w:val="9"/>
  </w:num>
  <w:num w:numId="5" w16cid:durableId="959730278">
    <w:abstractNumId w:val="7"/>
  </w:num>
  <w:num w:numId="6" w16cid:durableId="1962376935">
    <w:abstractNumId w:val="6"/>
  </w:num>
  <w:num w:numId="7" w16cid:durableId="566957368">
    <w:abstractNumId w:val="5"/>
  </w:num>
  <w:num w:numId="8" w16cid:durableId="1545212478">
    <w:abstractNumId w:val="4"/>
  </w:num>
  <w:num w:numId="9" w16cid:durableId="1653945908">
    <w:abstractNumId w:val="8"/>
  </w:num>
  <w:num w:numId="10" w16cid:durableId="2089841687">
    <w:abstractNumId w:val="3"/>
  </w:num>
  <w:num w:numId="11" w16cid:durableId="1685402738">
    <w:abstractNumId w:val="2"/>
  </w:num>
  <w:num w:numId="12" w16cid:durableId="1650211071">
    <w:abstractNumId w:val="1"/>
  </w:num>
  <w:num w:numId="13" w16cid:durableId="131335086">
    <w:abstractNumId w:val="0"/>
  </w:num>
  <w:num w:numId="14" w16cid:durableId="1378236094">
    <w:abstractNumId w:val="14"/>
  </w:num>
  <w:num w:numId="15" w16cid:durableId="1534922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0"/>
    <w:rsid w:val="000A3635"/>
    <w:rsid w:val="000E1D44"/>
    <w:rsid w:val="0013783E"/>
    <w:rsid w:val="0016224E"/>
    <w:rsid w:val="00166EBF"/>
    <w:rsid w:val="001A0BFB"/>
    <w:rsid w:val="001D2EDE"/>
    <w:rsid w:val="0020696E"/>
    <w:rsid w:val="002356A2"/>
    <w:rsid w:val="002753D2"/>
    <w:rsid w:val="002C7E12"/>
    <w:rsid w:val="002D12DA"/>
    <w:rsid w:val="003019B2"/>
    <w:rsid w:val="0034688D"/>
    <w:rsid w:val="003D47BE"/>
    <w:rsid w:val="0040233B"/>
    <w:rsid w:val="004206C9"/>
    <w:rsid w:val="004A1D97"/>
    <w:rsid w:val="00500CC3"/>
    <w:rsid w:val="00511A6E"/>
    <w:rsid w:val="00517885"/>
    <w:rsid w:val="005332A0"/>
    <w:rsid w:val="0057534A"/>
    <w:rsid w:val="00605A5B"/>
    <w:rsid w:val="00617569"/>
    <w:rsid w:val="00622D3E"/>
    <w:rsid w:val="0062570D"/>
    <w:rsid w:val="00655C78"/>
    <w:rsid w:val="006901CB"/>
    <w:rsid w:val="006A1318"/>
    <w:rsid w:val="006C60E6"/>
    <w:rsid w:val="006D618E"/>
    <w:rsid w:val="006E70D3"/>
    <w:rsid w:val="00774AA1"/>
    <w:rsid w:val="007B0F94"/>
    <w:rsid w:val="007D20AA"/>
    <w:rsid w:val="007E3060"/>
    <w:rsid w:val="007E5D6A"/>
    <w:rsid w:val="00801FDB"/>
    <w:rsid w:val="008532FF"/>
    <w:rsid w:val="008D483B"/>
    <w:rsid w:val="00931407"/>
    <w:rsid w:val="00A53A7D"/>
    <w:rsid w:val="00A77921"/>
    <w:rsid w:val="00A87DB0"/>
    <w:rsid w:val="00AC150B"/>
    <w:rsid w:val="00B575FB"/>
    <w:rsid w:val="00B94DD6"/>
    <w:rsid w:val="00BF0929"/>
    <w:rsid w:val="00C1095A"/>
    <w:rsid w:val="00C55D85"/>
    <w:rsid w:val="00CA2273"/>
    <w:rsid w:val="00CB7194"/>
    <w:rsid w:val="00CD50FD"/>
    <w:rsid w:val="00CD52FA"/>
    <w:rsid w:val="00D47124"/>
    <w:rsid w:val="00DD5D7B"/>
    <w:rsid w:val="00E2710C"/>
    <w:rsid w:val="00E33132"/>
    <w:rsid w:val="00EB2A40"/>
    <w:rsid w:val="00ED41CD"/>
    <w:rsid w:val="00EE44D4"/>
    <w:rsid w:val="00EE6B26"/>
    <w:rsid w:val="00EF3915"/>
    <w:rsid w:val="00F316AD"/>
    <w:rsid w:val="00F4501B"/>
    <w:rsid w:val="00FB04B6"/>
    <w:rsid w:val="00F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A10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D41CD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18E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6D618E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D618E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D618E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D618E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D618E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D618E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D618E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D618E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6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6D6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18E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6D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6D618E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6D618E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6D618E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6D618E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6D618E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Baloldaliszveg">
    <w:name w:val="Bal oldali szöveg"/>
    <w:basedOn w:val="Normal"/>
    <w:next w:val="Normal"/>
    <w:uiPriority w:val="4"/>
    <w:qFormat/>
    <w:rsid w:val="006D618E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6D618E"/>
    <w:rPr>
      <w:rFonts w:ascii="Georgia" w:hAnsi="Georgia" w:cs="Arial"/>
      <w:b/>
      <w:color w:val="648276" w:themeColor="accent5"/>
      <w:sz w:val="28"/>
    </w:rPr>
  </w:style>
  <w:style w:type="paragraph" w:customStyle="1" w:styleId="Kismretszveg">
    <w:name w:val="Kis méretű szöveg"/>
    <w:basedOn w:val="Normal"/>
    <w:next w:val="Normal"/>
    <w:uiPriority w:val="6"/>
    <w:qFormat/>
    <w:rsid w:val="006D618E"/>
    <w:rPr>
      <w:i/>
      <w:color w:val="404040" w:themeColor="text1" w:themeTint="BF"/>
      <w:sz w:val="20"/>
    </w:rPr>
  </w:style>
  <w:style w:type="paragraph" w:customStyle="1" w:styleId="Jobboldaliszveg">
    <w:name w:val="Jobb oldali szöveg"/>
    <w:basedOn w:val="Normal"/>
    <w:next w:val="Normal"/>
    <w:uiPriority w:val="5"/>
    <w:qFormat/>
    <w:rsid w:val="006D618E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6D618E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62570D"/>
    <w:rPr>
      <w:rFonts w:ascii="Georgia" w:hAnsi="Georgia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6D618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6D618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8E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8E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8E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8E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8E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8E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8E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6D618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1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8E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D618E"/>
  </w:style>
  <w:style w:type="paragraph" w:styleId="BlockText">
    <w:name w:val="Block Text"/>
    <w:basedOn w:val="Normal"/>
    <w:uiPriority w:val="99"/>
    <w:semiHidden/>
    <w:unhideWhenUsed/>
    <w:rsid w:val="006D618E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D61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D618E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1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1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18E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18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1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18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1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18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18E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6D618E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18E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D618E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18E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D61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D618E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1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1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18E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D61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18E"/>
  </w:style>
  <w:style w:type="character" w:customStyle="1" w:styleId="DateChar">
    <w:name w:val="Date Char"/>
    <w:basedOn w:val="DefaultParagraphFont"/>
    <w:link w:val="Date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18E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18E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18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6D618E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18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D618E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6D618E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618E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D618E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1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18E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D61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D61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D61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D618E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6D618E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18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18E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D618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8E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D618E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D618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D618E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6D618E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18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18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18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18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18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18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18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18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18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D618E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D618E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D618E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18E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6D618E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D61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D61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D61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D618E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6D61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1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1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1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18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D618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18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18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18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18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D61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1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1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1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1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D618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18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18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18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18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D61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D61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D61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D61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D61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61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618E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D618E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D61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D61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D618E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D61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D61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D618E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D618E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D61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D61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D618E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D61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D61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18E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D61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D61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D61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D618E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D61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D61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D618E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1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18E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6D618E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6D618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D61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18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6D618E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6D61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61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61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D61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D61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D61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18E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D61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18E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1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18E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D618E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18E"/>
    <w:rPr>
      <w:rFonts w:ascii="Arial" w:hAnsi="Arial" w:cs="Arial"/>
      <w:color w:val="000000" w:themeColor="text1"/>
    </w:rPr>
  </w:style>
  <w:style w:type="character" w:styleId="SmartHyperlink">
    <w:name w:val="Smart Hyperlink"/>
    <w:basedOn w:val="DefaultParagraphFont"/>
    <w:uiPriority w:val="99"/>
    <w:semiHidden/>
    <w:unhideWhenUsed/>
    <w:rsid w:val="006D618E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6D618E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D618E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D618E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D61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D61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D61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D61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D61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D61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D61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D61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D61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D61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D61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D61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D61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D61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D61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D61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D61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D61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D61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D61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D61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D61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D61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D61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18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18E"/>
  </w:style>
  <w:style w:type="table" w:styleId="TableProfessional">
    <w:name w:val="Table Professional"/>
    <w:basedOn w:val="TableNormal"/>
    <w:uiPriority w:val="99"/>
    <w:semiHidden/>
    <w:unhideWhenUsed/>
    <w:rsid w:val="006D61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D61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D61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D61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D61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D61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D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D61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D61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D61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D618E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D618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1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18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18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18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18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18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18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18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18E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D618E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ujdos.f01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rb.gy/bbhou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Bujdos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11\Downloads\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0701E045E47F4AC423E1FE399F3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FC2AC1-1BF9-4171-A82B-638EFB3FF687}"/>
      </w:docPartPr>
      <w:docPartBody>
        <w:p w:rsidR="006273AE" w:rsidRDefault="00A24784">
          <w:pPr>
            <w:pStyle w:val="4570701E045E47F4AC423E1FE399F380"/>
          </w:pPr>
          <w:r w:rsidRPr="0062570D">
            <w:rPr>
              <w:noProof/>
              <w:lang w:bidi="hu"/>
            </w:rPr>
            <w:t>Kapcsolat</w:t>
          </w:r>
        </w:p>
      </w:docPartBody>
    </w:docPart>
    <w:docPart>
      <w:docPartPr>
        <w:name w:val="6C741BEC72C74C8A9B6CD01D4452A9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AF09780-5E05-4B8B-898B-82D7D9ABAFFB}"/>
      </w:docPartPr>
      <w:docPartBody>
        <w:p w:rsidR="006273AE" w:rsidRDefault="00A24784">
          <w:pPr>
            <w:pStyle w:val="6C741BEC72C74C8A9B6CD01D4452A9E8"/>
          </w:pPr>
          <w:r w:rsidRPr="0062570D">
            <w:rPr>
              <w:noProof/>
              <w:lang w:bidi="hu"/>
            </w:rPr>
            <w:t>Tapasztalat</w:t>
          </w:r>
        </w:p>
      </w:docPartBody>
    </w:docPart>
    <w:docPart>
      <w:docPartPr>
        <w:name w:val="E817D9CC555842FC9FE6273B0E9C492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532989-2D16-4E5B-8838-0886BC94509F}"/>
      </w:docPartPr>
      <w:docPartBody>
        <w:p w:rsidR="006273AE" w:rsidRDefault="00BB35C4" w:rsidP="00BB35C4">
          <w:pPr>
            <w:pStyle w:val="E817D9CC555842FC9FE6273B0E9C4928"/>
          </w:pPr>
          <w:r w:rsidRPr="0062570D">
            <w:rPr>
              <w:noProof/>
              <w:lang w:bidi="hu"/>
            </w:rPr>
            <w:t>Tanulmányok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4"/>
    <w:rsid w:val="00200F7E"/>
    <w:rsid w:val="003B5F6C"/>
    <w:rsid w:val="005E7E09"/>
    <w:rsid w:val="006273AE"/>
    <w:rsid w:val="00693CEE"/>
    <w:rsid w:val="009C02B3"/>
    <w:rsid w:val="00A24784"/>
    <w:rsid w:val="00A97885"/>
    <w:rsid w:val="00BB35C4"/>
    <w:rsid w:val="00C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4570701E045E47F4AC423E1FE399F380">
    <w:name w:val="4570701E045E47F4AC423E1FE399F380"/>
  </w:style>
  <w:style w:type="paragraph" w:customStyle="1" w:styleId="6C741BEC72C74C8A9B6CD01D4452A9E8">
    <w:name w:val="6C741BEC72C74C8A9B6CD01D4452A9E8"/>
  </w:style>
  <w:style w:type="paragraph" w:customStyle="1" w:styleId="E817D9CC555842FC9FE6273B0E9C4928">
    <w:name w:val="E817D9CC555842FC9FE6273B0E9C4928"/>
    <w:rsid w:val="00BB3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tf67351832_win32.dotx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2021-06-01T09:19:00Z</dcterms:created>
  <dcterms:modified xsi:type="dcterms:W3CDTF">2023-07-17T11:56:00Z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